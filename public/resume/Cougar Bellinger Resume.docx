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F8B68" w14:textId="5F22AE79" w:rsidR="001E501D" w:rsidRPr="00F00D23" w:rsidRDefault="0055578F" w:rsidP="00F00D23">
      <w:pPr>
        <w:pStyle w:val="Title"/>
      </w:pPr>
      <w:r w:rsidRPr="00F00D2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2702C8DB" wp14:editId="19BA2D53">
                <wp:simplePos x="0" y="0"/>
                <wp:positionH relativeFrom="page">
                  <wp:posOffset>5172075</wp:posOffset>
                </wp:positionH>
                <wp:positionV relativeFrom="page">
                  <wp:posOffset>408940</wp:posOffset>
                </wp:positionV>
                <wp:extent cx="2524125" cy="9963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8ED9E" w14:textId="403ECF0A" w:rsidR="00F00D23" w:rsidRPr="00862E37" w:rsidRDefault="008801D5" w:rsidP="00862E37">
                            <w:pPr>
                              <w:pStyle w:val="Contactinfo"/>
                            </w:pPr>
                            <w:r>
                              <w:t>520-869-9619</w:t>
                            </w:r>
                          </w:p>
                          <w:p w14:paraId="6BB089AF" w14:textId="21B34D65" w:rsidR="00F00D23" w:rsidRPr="00862E37" w:rsidRDefault="008801D5" w:rsidP="00862E37">
                            <w:pPr>
                              <w:pStyle w:val="Contactinfo"/>
                            </w:pPr>
                            <w:r>
                              <w:t>cougarbellinger@gmail.com</w:t>
                            </w:r>
                          </w:p>
                          <w:p w14:paraId="6E9EF3C1" w14:textId="36334E64" w:rsidR="00F00D23" w:rsidRPr="00862E37" w:rsidRDefault="008801D5" w:rsidP="00862E37">
                            <w:pPr>
                              <w:pStyle w:val="Contactinfo"/>
                            </w:pPr>
                            <w:r>
                              <w:t>Tucson, AZ 85719</w:t>
                            </w:r>
                          </w:p>
                          <w:p w14:paraId="62FA2394" w14:textId="5AAE3CC4" w:rsidR="0055578F" w:rsidRPr="00862E37" w:rsidRDefault="00560E66" w:rsidP="00862E37">
                            <w:pPr>
                              <w:pStyle w:val="Contactinfo"/>
                            </w:pPr>
                            <w:r>
                              <w:t>www.</w:t>
                            </w:r>
                            <w:r w:rsidR="008C4DC5">
                              <w:t>linkedin.com/in/cougar-bellinger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2C8D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07.25pt;margin-top:32.2pt;width:198.75pt;height:78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" filled="f" stroked="f">
                <v:textbox>
                  <w:txbxContent>
                    <w:p w14:paraId="00A8ED9E" w14:textId="403ECF0A" w:rsidR="00F00D23" w:rsidRPr="00862E37" w:rsidRDefault="008801D5" w:rsidP="00862E37">
                      <w:pPr>
                        <w:pStyle w:val="Contactinfo"/>
                      </w:pPr>
                      <w:r>
                        <w:t>520-869-9619</w:t>
                      </w:r>
                    </w:p>
                    <w:p w14:paraId="6BB089AF" w14:textId="21B34D65" w:rsidR="00F00D23" w:rsidRPr="00862E37" w:rsidRDefault="008801D5" w:rsidP="00862E37">
                      <w:pPr>
                        <w:pStyle w:val="Contactinfo"/>
                      </w:pPr>
                      <w:r>
                        <w:t>cougarbellinger@gmail.com</w:t>
                      </w:r>
                    </w:p>
                    <w:p w14:paraId="6E9EF3C1" w14:textId="36334E64" w:rsidR="00F00D23" w:rsidRPr="00862E37" w:rsidRDefault="008801D5" w:rsidP="00862E37">
                      <w:pPr>
                        <w:pStyle w:val="Contactinfo"/>
                      </w:pPr>
                      <w:r>
                        <w:t>Tucson, AZ 85719</w:t>
                      </w:r>
                    </w:p>
                    <w:p w14:paraId="62FA2394" w14:textId="5AAE3CC4" w:rsidR="0055578F" w:rsidRPr="00862E37" w:rsidRDefault="00560E66" w:rsidP="00862E37">
                      <w:pPr>
                        <w:pStyle w:val="Contactinfo"/>
                      </w:pPr>
                      <w:r>
                        <w:t>www.</w:t>
                      </w:r>
                      <w:r w:rsidR="008C4DC5">
                        <w:t>linkedin.com/in/cougar-bellinger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Pr="00F00D23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25A7C75D" wp14:editId="1F5E6691">
                <wp:simplePos x="0" y="0"/>
                <wp:positionH relativeFrom="page">
                  <wp:posOffset>4968875</wp:posOffset>
                </wp:positionH>
                <wp:positionV relativeFrom="page">
                  <wp:posOffset>461010</wp:posOffset>
                </wp:positionV>
                <wp:extent cx="178435" cy="795655"/>
                <wp:effectExtent l="0" t="0" r="0" b="4445"/>
                <wp:wrapSquare wrapText="bothSides"/>
                <wp:docPr id="11" name="Group 11" descr="Group of contact info ico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435" cy="795655"/>
                          <a:chOff x="0" y="0"/>
                          <a:chExt cx="162560" cy="796825"/>
                        </a:xfrm>
                        <a:solidFill>
                          <a:schemeClr val="tx1"/>
                        </a:solidFill>
                      </wpg:grpSpPr>
                      <pic:pic xmlns:pic="http://schemas.openxmlformats.org/drawingml/2006/picture">
                        <pic:nvPicPr>
                          <pic:cNvPr id="19" name="Graphic 1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Graphic 2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11195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Graphic 2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22860"/>
                            <a:ext cx="162560" cy="1625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Graphic 2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060" y="634265"/>
                            <a:ext cx="160441" cy="16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23581" id="Group 11" o:spid="_x0000_s1026" alt="Group of contact info icons" style="position:absolute;margin-left:391.25pt;margin-top:36.3pt;width:14.05pt;height:62.65pt;z-index:251674624;mso-position-horizontal-relative:page;mso-position-vertical-relative:page;mso-width-relative:margin;mso-height-relative:margin" coordsize="1625,796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9" o:spid="_x0000_s1027" type="#_x0000_t75" style="position:absolute;width:162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">
                  <v:imagedata r:id="rId17" o:title=""/>
                </v:shape>
                <v:shape id="Graphic 22" o:spid="_x0000_s1028" type="#_x0000_t75" style="position:absolute;top:2111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">
                  <v:imagedata r:id="rId18" o:title=""/>
                </v:shape>
                <v:shape id="Graphic 23" o:spid="_x0000_s1029" type="#_x0000_t75" style="position:absolute;top:4228;width:162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">
                  <v:imagedata r:id="rId19" o:title=""/>
                </v:shape>
                <v:shape id="Graphic 24" o:spid="_x0000_s1030" type="#_x0000_t75" style="position:absolute;left:10;top:6342;width:1605;height:1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">
                  <v:imagedata r:id="rId20" o:title=""/>
                </v:shape>
                <w10:wrap type="square" anchorx="page" anchory="page"/>
                <w10:anchorlock/>
              </v:group>
            </w:pict>
          </mc:Fallback>
        </mc:AlternateContent>
      </w:r>
      <w:r w:rsidR="008801D5">
        <w:t>Cougar Bellinger</w:t>
      </w:r>
      <w:r w:rsidR="008801D5" w:rsidRPr="00F00D23">
        <w:rPr>
          <w:noProof/>
        </w:rPr>
        <w:t xml:space="preserve"> </w:t>
      </w:r>
      <w:r w:rsidR="0071059B" w:rsidRPr="00F00D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51096196" wp14:editId="6FF19E97">
                <wp:simplePos x="0" y="0"/>
                <wp:positionH relativeFrom="page">
                  <wp:posOffset>457200</wp:posOffset>
                </wp:positionH>
                <wp:positionV relativeFrom="page">
                  <wp:posOffset>457200</wp:posOffset>
                </wp:positionV>
                <wp:extent cx="91440" cy="621792"/>
                <wp:effectExtent l="0" t="0" r="3810" b="6985"/>
                <wp:wrapNone/>
                <wp:docPr id="10" name="Rectangl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62179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87A0" id="Rectangle 10" o:spid="_x0000_s1026" alt="&quot;&quot;" style="position:absolute;margin-left:36pt;margin-top:36pt;width:7.2pt;height:48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" fillcolor="#adadad [2414]" stroked="f" strokeweight="1pt">
                <w10:wrap anchorx="page" anchory="page"/>
                <w10:anchorlock/>
              </v:rect>
            </w:pict>
          </mc:Fallback>
        </mc:AlternateContent>
      </w:r>
    </w:p>
    <w:p w14:paraId="32275BAB" w14:textId="3A5244AC" w:rsidR="00422775" w:rsidRPr="00422775" w:rsidRDefault="00F00D23" w:rsidP="00422775">
      <w:pPr>
        <w:pStyle w:val="Subtitle"/>
      </w:pPr>
      <w:r w:rsidRPr="00F00D23">
        <w:t>SOFTWARE ENGINEE</w:t>
      </w:r>
      <w:r w:rsidR="00503D27">
        <w:t>r</w:t>
      </w:r>
    </w:p>
    <w:p w14:paraId="59D396D5" w14:textId="26CF04B1" w:rsidR="0071059B" w:rsidRPr="00307FD9" w:rsidRDefault="00F00D23" w:rsidP="007105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1" layoutInCell="1" allowOverlap="1" wp14:anchorId="235E04AA" wp14:editId="15726775">
                <wp:simplePos x="0" y="0"/>
                <wp:positionH relativeFrom="page">
                  <wp:posOffset>356235</wp:posOffset>
                </wp:positionH>
                <wp:positionV relativeFrom="page">
                  <wp:posOffset>2601595</wp:posOffset>
                </wp:positionV>
                <wp:extent cx="4754880" cy="53149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880" cy="531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8A74E" w14:textId="77777777" w:rsidR="00F00D23" w:rsidRPr="00F00D23" w:rsidRDefault="00F00D23" w:rsidP="00F00D23">
                            <w:pPr>
                              <w:pStyle w:val="Heading1"/>
                            </w:pPr>
                            <w:r w:rsidRPr="00F00D23">
                              <w:t>Work Experience</w:t>
                            </w:r>
                          </w:p>
                          <w:p w14:paraId="0E97237F" w14:textId="77777777" w:rsidR="00F00D23" w:rsidRPr="00AE3DA9" w:rsidRDefault="00F00D23" w:rsidP="00AE3DA9">
                            <w:pPr>
                              <w:pStyle w:val="Smallspace"/>
                            </w:pPr>
                          </w:p>
                          <w:p w14:paraId="57396F8A" w14:textId="1F236F0B" w:rsidR="00F00D23" w:rsidRPr="00DB7C3E" w:rsidRDefault="00560E66" w:rsidP="0065772F">
                            <w:pPr>
                              <w:pStyle w:val="Heading2"/>
                            </w:pPr>
                            <w:r>
                              <w:t>Co-Founder and Assistant Executive Producer</w:t>
                            </w:r>
                          </w:p>
                          <w:p w14:paraId="5178E802" w14:textId="28974D26" w:rsidR="00F00D23" w:rsidRPr="0065772F" w:rsidRDefault="00560E66" w:rsidP="0065772F">
                            <w:pPr>
                              <w:pStyle w:val="Heading3"/>
                            </w:pPr>
                            <w:r>
                              <w:t>Human Impact Productions | Tucson AZ</w:t>
                            </w:r>
                            <w:r w:rsidR="00F00D23" w:rsidRPr="0065772F">
                              <w:t xml:space="preserve"> | 20</w:t>
                            </w:r>
                            <w:r>
                              <w:t xml:space="preserve">24 </w:t>
                            </w:r>
                            <w:r w:rsidR="00F00D23" w:rsidRPr="0065772F">
                              <w:t>- Present</w:t>
                            </w:r>
                          </w:p>
                          <w:p w14:paraId="26697DA1" w14:textId="6F8BB556" w:rsidR="00F00D23" w:rsidRPr="000B296B" w:rsidRDefault="000C238A" w:rsidP="000B296B">
                            <w:pPr>
                              <w:pStyle w:val="ListBullet"/>
                            </w:pPr>
                            <w:r>
                              <w:t>Aid in decision making for creating and managing project budgets</w:t>
                            </w:r>
                            <w:r w:rsidR="00503D27">
                              <w:t>.</w:t>
                            </w:r>
                          </w:p>
                          <w:p w14:paraId="3805485B" w14:textId="5BE7AD20" w:rsidR="00F00D23" w:rsidRPr="000B296B" w:rsidRDefault="000C238A" w:rsidP="000B296B">
                            <w:pPr>
                              <w:pStyle w:val="ListBullet"/>
                            </w:pPr>
                            <w:r>
                              <w:t xml:space="preserve">Coordinate </w:t>
                            </w:r>
                            <w:r w:rsidR="00CE6323">
                              <w:t>event planning and logistics</w:t>
                            </w:r>
                            <w:r w:rsidR="00503D27">
                              <w:t xml:space="preserve"> for reproducible large-scale events.</w:t>
                            </w:r>
                          </w:p>
                          <w:p w14:paraId="4ECD033F" w14:textId="1D2D7E8E" w:rsidR="00F00D23" w:rsidRPr="0065772F" w:rsidRDefault="00CE6323" w:rsidP="008C4DC5">
                            <w:pPr>
                              <w:pStyle w:val="ListBullet"/>
                              <w:spacing w:after="40"/>
                            </w:pPr>
                            <w:r>
                              <w:t>Run and manage live production systems on event days.</w:t>
                            </w:r>
                            <w:r w:rsidR="00F00D23" w:rsidRPr="000B296B">
                              <w:t xml:space="preserve"> </w:t>
                            </w:r>
                          </w:p>
                          <w:p w14:paraId="2A025570" w14:textId="418D39B5" w:rsidR="00F00D23" w:rsidRPr="0065772F" w:rsidRDefault="00560E66" w:rsidP="0065772F">
                            <w:pPr>
                              <w:pStyle w:val="Heading2"/>
                            </w:pPr>
                            <w:r>
                              <w:t>Co-Founder and Producer</w:t>
                            </w:r>
                          </w:p>
                          <w:p w14:paraId="7A83C3D7" w14:textId="142BAFB6" w:rsidR="00F00D23" w:rsidRPr="000B296B" w:rsidRDefault="00560E66" w:rsidP="00560E66">
                            <w:pPr>
                              <w:pStyle w:val="Heading3"/>
                            </w:pPr>
                            <w:r>
                              <w:t xml:space="preserve">Arizona Bowl RAAVOLUTION Festival </w:t>
                            </w:r>
                            <w:r w:rsidR="008801D5">
                              <w:t>| Tucson AZ</w:t>
                            </w:r>
                            <w:r w:rsidR="00F00D23" w:rsidRPr="0065772F">
                              <w:t xml:space="preserve"> | 20</w:t>
                            </w:r>
                            <w:r>
                              <w:t>16</w:t>
                            </w:r>
                            <w:r w:rsidR="008801D5">
                              <w:t xml:space="preserve"> </w:t>
                            </w:r>
                            <w:r w:rsidR="000C238A">
                              <w:t>–</w:t>
                            </w:r>
                            <w:r w:rsidR="00F00D23" w:rsidRPr="0065772F">
                              <w:t xml:space="preserve"> </w:t>
                            </w:r>
                            <w:r>
                              <w:t>Present</w:t>
                            </w:r>
                            <w:r w:rsidR="000C238A">
                              <w:t xml:space="preserve"> (Yearly event)</w:t>
                            </w:r>
                          </w:p>
                          <w:p w14:paraId="2BFD12FB" w14:textId="01212688" w:rsidR="00F00D23" w:rsidRPr="000B296B" w:rsidRDefault="00C115F1" w:rsidP="000B296B">
                            <w:pPr>
                              <w:pStyle w:val="ListBullet"/>
                            </w:pPr>
                            <w:r>
                              <w:t>Manage communications with over 60 local organizations and non-profits to plan event logistics.</w:t>
                            </w:r>
                          </w:p>
                          <w:p w14:paraId="26CDF509" w14:textId="59998C23" w:rsidR="00F00D23" w:rsidRPr="000B296B" w:rsidRDefault="00F74CDA" w:rsidP="000B296B">
                            <w:pPr>
                              <w:pStyle w:val="ListBullet"/>
                            </w:pPr>
                            <w:r>
                              <w:t>Oversee a team of volunteers and workers</w:t>
                            </w:r>
                            <w:r w:rsidR="00422775">
                              <w:t xml:space="preserve"> to setup preparations and provide trainings before the day of the event.</w:t>
                            </w:r>
                          </w:p>
                          <w:p w14:paraId="59CC9A14" w14:textId="4377A683" w:rsidR="00F00D23" w:rsidRPr="006C054F" w:rsidRDefault="000C238A" w:rsidP="008C4DC5">
                            <w:pPr>
                              <w:pStyle w:val="ListBullet"/>
                              <w:spacing w:after="40"/>
                            </w:pPr>
                            <w:r>
                              <w:t>Direct</w:t>
                            </w:r>
                            <w:r w:rsidR="00040E09">
                              <w:t xml:space="preserve"> live </w:t>
                            </w:r>
                            <w:r>
                              <w:t>audio</w:t>
                            </w:r>
                            <w:r w:rsidR="00040E09">
                              <w:t xml:space="preserve"> production and performance schedules, </w:t>
                            </w:r>
                            <w:r>
                              <w:t xml:space="preserve">provide </w:t>
                            </w:r>
                            <w:r w:rsidR="00040E09">
                              <w:t xml:space="preserve">accommodations for event vendors, and </w:t>
                            </w:r>
                            <w:r>
                              <w:t>guide a large parade within a specified time slot on event day.</w:t>
                            </w:r>
                          </w:p>
                          <w:p w14:paraId="15D3FC5C" w14:textId="77777777" w:rsidR="008801D5" w:rsidRPr="0065772F" w:rsidRDefault="008801D5" w:rsidP="008801D5">
                            <w:pPr>
                              <w:pStyle w:val="Heading2"/>
                            </w:pPr>
                            <w:r>
                              <w:t xml:space="preserve">Instructional Technology Student Worker </w:t>
                            </w:r>
                          </w:p>
                          <w:p w14:paraId="00850DEC" w14:textId="4A9A1B41" w:rsidR="008801D5" w:rsidRPr="0065772F" w:rsidRDefault="008801D5" w:rsidP="008801D5">
                            <w:pPr>
                              <w:pStyle w:val="Heading3"/>
                            </w:pPr>
                            <w:r>
                              <w:t>University of Arizona, College of Education | Tucson AZ</w:t>
                            </w:r>
                            <w:r w:rsidRPr="0065772F">
                              <w:t xml:space="preserve"> | 20</w:t>
                            </w:r>
                            <w:r>
                              <w:t xml:space="preserve">22 </w:t>
                            </w:r>
                            <w:r w:rsidRPr="0065772F">
                              <w:t>- 20</w:t>
                            </w:r>
                            <w:r>
                              <w:t>25</w:t>
                            </w:r>
                          </w:p>
                          <w:p w14:paraId="0AFD7E88" w14:textId="5971872B" w:rsidR="00F00D23" w:rsidRPr="000B296B" w:rsidRDefault="00560E66" w:rsidP="000B296B">
                            <w:pPr>
                              <w:pStyle w:val="ListBullet"/>
                            </w:pPr>
                            <w:r>
                              <w:t xml:space="preserve">Install and </w:t>
                            </w:r>
                            <w:r w:rsidR="00C115F1">
                              <w:t xml:space="preserve">maintain </w:t>
                            </w:r>
                            <w:r>
                              <w:t>instructional technology systems in local classrooms.</w:t>
                            </w:r>
                          </w:p>
                          <w:p w14:paraId="39EBE91E" w14:textId="1C194DCA" w:rsidR="00F00D23" w:rsidRPr="000B296B" w:rsidRDefault="00560E66" w:rsidP="000B296B">
                            <w:pPr>
                              <w:pStyle w:val="ListBullet"/>
                            </w:pPr>
                            <w:r>
                              <w:t xml:space="preserve">Help students and faculty with issues relating </w:t>
                            </w:r>
                            <w:r w:rsidR="00C115F1">
                              <w:t>equipment</w:t>
                            </w:r>
                            <w:r>
                              <w:t xml:space="preserve"> checkouts, poster printing, and</w:t>
                            </w:r>
                            <w:r w:rsidR="00C115F1">
                              <w:t xml:space="preserve"> technical difficulties</w:t>
                            </w:r>
                            <w:r>
                              <w:t>.</w:t>
                            </w:r>
                          </w:p>
                          <w:p w14:paraId="017CD98D" w14:textId="015232DD" w:rsidR="0065772F" w:rsidRPr="0065772F" w:rsidRDefault="00560E66" w:rsidP="0065772F">
                            <w:pPr>
                              <w:pStyle w:val="ListBullet"/>
                            </w:pPr>
                            <w:r>
                              <w:t>Collaborate in a team environment to manage</w:t>
                            </w:r>
                            <w:r w:rsidR="00040E09">
                              <w:t xml:space="preserve"> and troubleshoot</w:t>
                            </w:r>
                            <w:r>
                              <w:t xml:space="preserve"> audio and video systems for live event productions.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04AA" id="Text Box 2" o:spid="_x0000_s1027" type="#_x0000_t202" style="position:absolute;left:0;text-align:left;margin-left:28.05pt;margin-top:204.85pt;width:374.4pt;height:41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" filled="f" stroked="f">
                <v:textbox>
                  <w:txbxContent>
                    <w:p w14:paraId="2CD8A74E" w14:textId="77777777" w:rsidR="00F00D23" w:rsidRPr="00F00D23" w:rsidRDefault="00F00D23" w:rsidP="00F00D23">
                      <w:pPr>
                        <w:pStyle w:val="Heading1"/>
                      </w:pPr>
                      <w:r w:rsidRPr="00F00D23">
                        <w:t>Work Experience</w:t>
                      </w:r>
                    </w:p>
                    <w:p w14:paraId="0E97237F" w14:textId="77777777" w:rsidR="00F00D23" w:rsidRPr="00AE3DA9" w:rsidRDefault="00F00D23" w:rsidP="00AE3DA9">
                      <w:pPr>
                        <w:pStyle w:val="Smallspace"/>
                      </w:pPr>
                    </w:p>
                    <w:p w14:paraId="57396F8A" w14:textId="1F236F0B" w:rsidR="00F00D23" w:rsidRPr="00DB7C3E" w:rsidRDefault="00560E66" w:rsidP="0065772F">
                      <w:pPr>
                        <w:pStyle w:val="Heading2"/>
                      </w:pPr>
                      <w:r>
                        <w:t>Co-Founder and Assistant Executive Producer</w:t>
                      </w:r>
                    </w:p>
                    <w:p w14:paraId="5178E802" w14:textId="28974D26" w:rsidR="00F00D23" w:rsidRPr="0065772F" w:rsidRDefault="00560E66" w:rsidP="0065772F">
                      <w:pPr>
                        <w:pStyle w:val="Heading3"/>
                      </w:pPr>
                      <w:r>
                        <w:t>Human Impact Productions | Tucson AZ</w:t>
                      </w:r>
                      <w:r w:rsidR="00F00D23" w:rsidRPr="0065772F">
                        <w:t xml:space="preserve"> | 20</w:t>
                      </w:r>
                      <w:r>
                        <w:t xml:space="preserve">24 </w:t>
                      </w:r>
                      <w:r w:rsidR="00F00D23" w:rsidRPr="0065772F">
                        <w:t>- Present</w:t>
                      </w:r>
                    </w:p>
                    <w:p w14:paraId="26697DA1" w14:textId="6F8BB556" w:rsidR="00F00D23" w:rsidRPr="000B296B" w:rsidRDefault="000C238A" w:rsidP="000B296B">
                      <w:pPr>
                        <w:pStyle w:val="ListBullet"/>
                      </w:pPr>
                      <w:r>
                        <w:t>Aid in decision making for creating and managing project budgets</w:t>
                      </w:r>
                      <w:r w:rsidR="00503D27">
                        <w:t>.</w:t>
                      </w:r>
                    </w:p>
                    <w:p w14:paraId="3805485B" w14:textId="5BE7AD20" w:rsidR="00F00D23" w:rsidRPr="000B296B" w:rsidRDefault="000C238A" w:rsidP="000B296B">
                      <w:pPr>
                        <w:pStyle w:val="ListBullet"/>
                      </w:pPr>
                      <w:r>
                        <w:t xml:space="preserve">Coordinate </w:t>
                      </w:r>
                      <w:r w:rsidR="00CE6323">
                        <w:t>event planning and logistics</w:t>
                      </w:r>
                      <w:r w:rsidR="00503D27">
                        <w:t xml:space="preserve"> for reproducible large-scale events.</w:t>
                      </w:r>
                    </w:p>
                    <w:p w14:paraId="4ECD033F" w14:textId="1D2D7E8E" w:rsidR="00F00D23" w:rsidRPr="0065772F" w:rsidRDefault="00CE6323" w:rsidP="008C4DC5">
                      <w:pPr>
                        <w:pStyle w:val="ListBullet"/>
                        <w:spacing w:after="40"/>
                      </w:pPr>
                      <w:r>
                        <w:t>Run and manage live production systems on event days.</w:t>
                      </w:r>
                      <w:r w:rsidR="00F00D23" w:rsidRPr="000B296B">
                        <w:t xml:space="preserve"> </w:t>
                      </w:r>
                    </w:p>
                    <w:p w14:paraId="2A025570" w14:textId="418D39B5" w:rsidR="00F00D23" w:rsidRPr="0065772F" w:rsidRDefault="00560E66" w:rsidP="0065772F">
                      <w:pPr>
                        <w:pStyle w:val="Heading2"/>
                      </w:pPr>
                      <w:r>
                        <w:t>Co-Founder and Producer</w:t>
                      </w:r>
                    </w:p>
                    <w:p w14:paraId="7A83C3D7" w14:textId="142BAFB6" w:rsidR="00F00D23" w:rsidRPr="000B296B" w:rsidRDefault="00560E66" w:rsidP="00560E66">
                      <w:pPr>
                        <w:pStyle w:val="Heading3"/>
                      </w:pPr>
                      <w:r>
                        <w:t xml:space="preserve">Arizona Bowl RAAVOLUTION Festival </w:t>
                      </w:r>
                      <w:r w:rsidR="008801D5">
                        <w:t>| Tucson AZ</w:t>
                      </w:r>
                      <w:r w:rsidR="00F00D23" w:rsidRPr="0065772F">
                        <w:t xml:space="preserve"> | 20</w:t>
                      </w:r>
                      <w:r>
                        <w:t>16</w:t>
                      </w:r>
                      <w:r w:rsidR="008801D5">
                        <w:t xml:space="preserve"> </w:t>
                      </w:r>
                      <w:r w:rsidR="000C238A">
                        <w:t>–</w:t>
                      </w:r>
                      <w:r w:rsidR="00F00D23" w:rsidRPr="0065772F">
                        <w:t xml:space="preserve"> </w:t>
                      </w:r>
                      <w:r>
                        <w:t>Present</w:t>
                      </w:r>
                      <w:r w:rsidR="000C238A">
                        <w:t xml:space="preserve"> (Yearly event)</w:t>
                      </w:r>
                    </w:p>
                    <w:p w14:paraId="2BFD12FB" w14:textId="01212688" w:rsidR="00F00D23" w:rsidRPr="000B296B" w:rsidRDefault="00C115F1" w:rsidP="000B296B">
                      <w:pPr>
                        <w:pStyle w:val="ListBullet"/>
                      </w:pPr>
                      <w:r>
                        <w:t>Manage communications with over 60 local organizations and non-profits to plan event logistics.</w:t>
                      </w:r>
                    </w:p>
                    <w:p w14:paraId="26CDF509" w14:textId="59998C23" w:rsidR="00F00D23" w:rsidRPr="000B296B" w:rsidRDefault="00F74CDA" w:rsidP="000B296B">
                      <w:pPr>
                        <w:pStyle w:val="ListBullet"/>
                      </w:pPr>
                      <w:r>
                        <w:t>Oversee a team of volunteers and workers</w:t>
                      </w:r>
                      <w:r w:rsidR="00422775">
                        <w:t xml:space="preserve"> to setup preparations and provide trainings before the day of the event.</w:t>
                      </w:r>
                    </w:p>
                    <w:p w14:paraId="59CC9A14" w14:textId="4377A683" w:rsidR="00F00D23" w:rsidRPr="006C054F" w:rsidRDefault="000C238A" w:rsidP="008C4DC5">
                      <w:pPr>
                        <w:pStyle w:val="ListBullet"/>
                        <w:spacing w:after="40"/>
                      </w:pPr>
                      <w:r>
                        <w:t>Direct</w:t>
                      </w:r>
                      <w:r w:rsidR="00040E09">
                        <w:t xml:space="preserve"> live </w:t>
                      </w:r>
                      <w:r>
                        <w:t>audio</w:t>
                      </w:r>
                      <w:r w:rsidR="00040E09">
                        <w:t xml:space="preserve"> production and performance schedules, </w:t>
                      </w:r>
                      <w:r>
                        <w:t xml:space="preserve">provide </w:t>
                      </w:r>
                      <w:r w:rsidR="00040E09">
                        <w:t xml:space="preserve">accommodations for event vendors, and </w:t>
                      </w:r>
                      <w:r>
                        <w:t>guide a large parade within a specified time slot on event day.</w:t>
                      </w:r>
                    </w:p>
                    <w:p w14:paraId="15D3FC5C" w14:textId="77777777" w:rsidR="008801D5" w:rsidRPr="0065772F" w:rsidRDefault="008801D5" w:rsidP="008801D5">
                      <w:pPr>
                        <w:pStyle w:val="Heading2"/>
                      </w:pPr>
                      <w:r>
                        <w:t xml:space="preserve">Instructional Technology Student Worker </w:t>
                      </w:r>
                    </w:p>
                    <w:p w14:paraId="00850DEC" w14:textId="4A9A1B41" w:rsidR="008801D5" w:rsidRPr="0065772F" w:rsidRDefault="008801D5" w:rsidP="008801D5">
                      <w:pPr>
                        <w:pStyle w:val="Heading3"/>
                      </w:pPr>
                      <w:r>
                        <w:t>University of Arizona, College of Education | Tucson AZ</w:t>
                      </w:r>
                      <w:r w:rsidRPr="0065772F">
                        <w:t xml:space="preserve"> | 20</w:t>
                      </w:r>
                      <w:r>
                        <w:t xml:space="preserve">22 </w:t>
                      </w:r>
                      <w:r w:rsidRPr="0065772F">
                        <w:t>- 20</w:t>
                      </w:r>
                      <w:r>
                        <w:t>25</w:t>
                      </w:r>
                    </w:p>
                    <w:p w14:paraId="0AFD7E88" w14:textId="5971872B" w:rsidR="00F00D23" w:rsidRPr="000B296B" w:rsidRDefault="00560E66" w:rsidP="000B296B">
                      <w:pPr>
                        <w:pStyle w:val="ListBullet"/>
                      </w:pPr>
                      <w:r>
                        <w:t xml:space="preserve">Install and </w:t>
                      </w:r>
                      <w:r w:rsidR="00C115F1">
                        <w:t xml:space="preserve">maintain </w:t>
                      </w:r>
                      <w:r>
                        <w:t>instructional technology systems in local classrooms.</w:t>
                      </w:r>
                    </w:p>
                    <w:p w14:paraId="39EBE91E" w14:textId="1C194DCA" w:rsidR="00F00D23" w:rsidRPr="000B296B" w:rsidRDefault="00560E66" w:rsidP="000B296B">
                      <w:pPr>
                        <w:pStyle w:val="ListBullet"/>
                      </w:pPr>
                      <w:r>
                        <w:t xml:space="preserve">Help students and faculty with issues relating </w:t>
                      </w:r>
                      <w:r w:rsidR="00C115F1">
                        <w:t>equipment</w:t>
                      </w:r>
                      <w:r>
                        <w:t xml:space="preserve"> checkouts, poster printing, and</w:t>
                      </w:r>
                      <w:r w:rsidR="00C115F1">
                        <w:t xml:space="preserve"> technical difficulties</w:t>
                      </w:r>
                      <w:r>
                        <w:t>.</w:t>
                      </w:r>
                    </w:p>
                    <w:p w14:paraId="017CD98D" w14:textId="015232DD" w:rsidR="0065772F" w:rsidRPr="0065772F" w:rsidRDefault="00560E66" w:rsidP="0065772F">
                      <w:pPr>
                        <w:pStyle w:val="ListBullet"/>
                      </w:pPr>
                      <w:r>
                        <w:t>Collaborate in a team environment to manage</w:t>
                      </w:r>
                      <w:r w:rsidR="00040E09">
                        <w:t xml:space="preserve"> and troubleshoot</w:t>
                      </w:r>
                      <w:r>
                        <w:t xml:space="preserve"> audio and video systems for live event productions.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1" layoutInCell="1" allowOverlap="1" wp14:anchorId="4C44CE05" wp14:editId="4F0835C8">
                <wp:simplePos x="0" y="0"/>
                <wp:positionH relativeFrom="page">
                  <wp:posOffset>5347335</wp:posOffset>
                </wp:positionH>
                <wp:positionV relativeFrom="page">
                  <wp:posOffset>2615565</wp:posOffset>
                </wp:positionV>
                <wp:extent cx="2130425" cy="121094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25" cy="1210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2C751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Education</w:t>
                            </w:r>
                          </w:p>
                          <w:p w14:paraId="14F543F6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203CE1C7" w14:textId="6C2CCDF5" w:rsidR="00F00D23" w:rsidRPr="0065772F" w:rsidRDefault="00560E66" w:rsidP="0065772F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Bachelor’s degree</w:t>
                            </w:r>
                          </w:p>
                          <w:p w14:paraId="413A987A" w14:textId="77777777" w:rsidR="00560E66" w:rsidRDefault="00560E66" w:rsidP="0065772F">
                            <w:r>
                              <w:t>Software Engineering</w:t>
                            </w:r>
                            <w:r w:rsidR="00F00D23" w:rsidRPr="00DB7C3E">
                              <w:t xml:space="preserve">, </w:t>
                            </w:r>
                          </w:p>
                          <w:p w14:paraId="5AAE459D" w14:textId="25D6EC79" w:rsidR="00F00D23" w:rsidRPr="00DB7C3E" w:rsidRDefault="00F00D23" w:rsidP="0065772F">
                            <w:r w:rsidRPr="00DB7C3E">
                              <w:t>University</w:t>
                            </w:r>
                            <w:r w:rsidR="00560E66">
                              <w:t xml:space="preserve"> of Arizona</w:t>
                            </w:r>
                          </w:p>
                          <w:p w14:paraId="6FCC5FD4" w14:textId="6D0C93FF" w:rsidR="00F00D23" w:rsidRPr="00560E66" w:rsidRDefault="001D6762" w:rsidP="0065772F">
                            <w:r>
                              <w:t xml:space="preserve">Aug </w:t>
                            </w:r>
                            <w:r w:rsidR="00F00D23">
                              <w:t>20</w:t>
                            </w:r>
                            <w:r w:rsidR="00560E66"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4CE05" id="_x0000_s1028" type="#_x0000_t202" style="position:absolute;left:0;text-align:left;margin-left:421.05pt;margin-top:205.95pt;width:167.75pt;height:95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" filled="f" stroked="f">
                <v:textbox>
                  <w:txbxContent>
                    <w:p w14:paraId="3792C751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Education</w:t>
                      </w:r>
                    </w:p>
                    <w:p w14:paraId="14F543F6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203CE1C7" w14:textId="6C2CCDF5" w:rsidR="00F00D23" w:rsidRPr="0065772F" w:rsidRDefault="00560E66" w:rsidP="0065772F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Bachelor’s degree</w:t>
                      </w:r>
                    </w:p>
                    <w:p w14:paraId="413A987A" w14:textId="77777777" w:rsidR="00560E66" w:rsidRDefault="00560E66" w:rsidP="0065772F">
                      <w:r>
                        <w:t>Software Engineering</w:t>
                      </w:r>
                      <w:r w:rsidR="00F00D23" w:rsidRPr="00DB7C3E">
                        <w:t xml:space="preserve">, </w:t>
                      </w:r>
                    </w:p>
                    <w:p w14:paraId="5AAE459D" w14:textId="25D6EC79" w:rsidR="00F00D23" w:rsidRPr="00DB7C3E" w:rsidRDefault="00F00D23" w:rsidP="0065772F">
                      <w:r w:rsidRPr="00DB7C3E">
                        <w:t>University</w:t>
                      </w:r>
                      <w:r w:rsidR="00560E66">
                        <w:t xml:space="preserve"> of Arizona</w:t>
                      </w:r>
                    </w:p>
                    <w:p w14:paraId="6FCC5FD4" w14:textId="6D0C93FF" w:rsidR="00F00D23" w:rsidRPr="00560E66" w:rsidRDefault="001D6762" w:rsidP="0065772F">
                      <w:r>
                        <w:t xml:space="preserve">Aug </w:t>
                      </w:r>
                      <w:r w:rsidR="00F00D23">
                        <w:t>20</w:t>
                      </w:r>
                      <w:r w:rsidR="00560E66">
                        <w:t>25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1" layoutInCell="1" allowOverlap="1" wp14:anchorId="55807F56" wp14:editId="417E6312">
                <wp:simplePos x="0" y="0"/>
                <wp:positionH relativeFrom="page">
                  <wp:posOffset>5351145</wp:posOffset>
                </wp:positionH>
                <wp:positionV relativeFrom="margin">
                  <wp:posOffset>3449955</wp:posOffset>
                </wp:positionV>
                <wp:extent cx="2148840" cy="215455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2154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4C9CE" w14:textId="77777777" w:rsidR="00F00D23" w:rsidRPr="00DB7C3E" w:rsidRDefault="00F00D23" w:rsidP="0065772F">
                            <w:pPr>
                              <w:pStyle w:val="Heading1"/>
                            </w:pPr>
                            <w:r w:rsidRPr="00DB7C3E">
                              <w:t>Skills</w:t>
                            </w:r>
                          </w:p>
                          <w:p w14:paraId="039EA9AC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7929D868" w14:textId="238B51D0" w:rsidR="00F20BEA" w:rsidRDefault="00F20BEA" w:rsidP="000B296B">
                            <w:pPr>
                              <w:pStyle w:val="ListBullet2"/>
                            </w:pPr>
                            <w:r>
                              <w:t>Assembly Programming</w:t>
                            </w:r>
                          </w:p>
                          <w:p w14:paraId="4DA2E428" w14:textId="0C4CCB8F" w:rsidR="00F00D23" w:rsidRDefault="00F74CDA" w:rsidP="000B296B">
                            <w:pPr>
                              <w:pStyle w:val="ListBullet2"/>
                            </w:pPr>
                            <w:r>
                              <w:t>Full Stack Development</w:t>
                            </w:r>
                          </w:p>
                          <w:p w14:paraId="2A8D1660" w14:textId="45D2634F" w:rsidR="00032473" w:rsidRPr="000B296B" w:rsidRDefault="00032473" w:rsidP="00032473">
                            <w:pPr>
                              <w:pStyle w:val="ListBullet2"/>
                            </w:pPr>
                            <w:r>
                              <w:t>Project Management</w:t>
                            </w:r>
                          </w:p>
                          <w:p w14:paraId="7D17A613" w14:textId="3A068555" w:rsidR="00F00D23" w:rsidRDefault="00F74CDA" w:rsidP="000B296B">
                            <w:pPr>
                              <w:pStyle w:val="ListBullet2"/>
                            </w:pPr>
                            <w:r>
                              <w:t>Agile</w:t>
                            </w:r>
                            <w:r w:rsidR="001D6762">
                              <w:t xml:space="preserve"> / Scrum methodologies</w:t>
                            </w:r>
                          </w:p>
                          <w:p w14:paraId="404DB6A3" w14:textId="2B28944C" w:rsidR="00422775" w:rsidRPr="000B296B" w:rsidRDefault="00422775" w:rsidP="000B296B">
                            <w:pPr>
                              <w:pStyle w:val="ListBullet2"/>
                            </w:pPr>
                            <w:proofErr w:type="spellStart"/>
                            <w:r>
                              <w:t>DevSecOps</w:t>
                            </w:r>
                            <w:proofErr w:type="spellEnd"/>
                          </w:p>
                          <w:p w14:paraId="0F4B150D" w14:textId="49C760D3" w:rsidR="00F00D23" w:rsidRDefault="00422775" w:rsidP="000B296B">
                            <w:pPr>
                              <w:pStyle w:val="ListBullet2"/>
                            </w:pPr>
                            <w:r>
                              <w:t>CI</w:t>
                            </w:r>
                            <w:r w:rsidR="00032473">
                              <w:t xml:space="preserve"> </w:t>
                            </w:r>
                            <w:r>
                              <w:t>/</w:t>
                            </w:r>
                            <w:r w:rsidR="00032473">
                              <w:t xml:space="preserve"> </w:t>
                            </w:r>
                            <w:r>
                              <w:t>CD</w:t>
                            </w:r>
                          </w:p>
                          <w:p w14:paraId="145B40D5" w14:textId="208E3C5D" w:rsidR="00422775" w:rsidRDefault="00422775" w:rsidP="000B296B">
                            <w:pPr>
                              <w:pStyle w:val="ListBullet2"/>
                            </w:pPr>
                            <w:r>
                              <w:t>Linux / Unix</w:t>
                            </w:r>
                          </w:p>
                          <w:p w14:paraId="28B5F4DC" w14:textId="3CE04BBA" w:rsidR="00032473" w:rsidRPr="000B296B" w:rsidRDefault="00032473" w:rsidP="000B296B">
                            <w:pPr>
                              <w:pStyle w:val="ListBullet2"/>
                            </w:pPr>
                            <w:r>
                              <w:t>Java, Python, C/C++, C#, HTML/CSS, Typescript</w:t>
                            </w:r>
                          </w:p>
                          <w:p w14:paraId="4E7347CC" w14:textId="77777777" w:rsidR="00F00D23" w:rsidRPr="00DB7C3E" w:rsidRDefault="00F00D23" w:rsidP="00F00D23">
                            <w:pPr>
                              <w:jc w:val="left"/>
                              <w:rPr>
                                <w:rFonts w:ascii="Source Sans Pro" w:hAnsi="Source Sans P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07F56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21.35pt;margin-top:271.65pt;width:169.2pt;height:169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" filled="f" stroked="f">
                <v:textbox>
                  <w:txbxContent>
                    <w:p w14:paraId="2664C9CE" w14:textId="77777777" w:rsidR="00F00D23" w:rsidRPr="00DB7C3E" w:rsidRDefault="00F00D23" w:rsidP="0065772F">
                      <w:pPr>
                        <w:pStyle w:val="Heading1"/>
                      </w:pPr>
                      <w:r w:rsidRPr="00DB7C3E">
                        <w:t>Skills</w:t>
                      </w:r>
                    </w:p>
                    <w:p w14:paraId="039EA9AC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7929D868" w14:textId="238B51D0" w:rsidR="00F20BEA" w:rsidRDefault="00F20BEA" w:rsidP="000B296B">
                      <w:pPr>
                        <w:pStyle w:val="ListBullet2"/>
                      </w:pPr>
                      <w:r>
                        <w:t>Assembly Programming</w:t>
                      </w:r>
                    </w:p>
                    <w:p w14:paraId="4DA2E428" w14:textId="0C4CCB8F" w:rsidR="00F00D23" w:rsidRDefault="00F74CDA" w:rsidP="000B296B">
                      <w:pPr>
                        <w:pStyle w:val="ListBullet2"/>
                      </w:pPr>
                      <w:r>
                        <w:t>Full Stack Development</w:t>
                      </w:r>
                    </w:p>
                    <w:p w14:paraId="2A8D1660" w14:textId="45D2634F" w:rsidR="00032473" w:rsidRPr="000B296B" w:rsidRDefault="00032473" w:rsidP="00032473">
                      <w:pPr>
                        <w:pStyle w:val="ListBullet2"/>
                      </w:pPr>
                      <w:r>
                        <w:t>Project Management</w:t>
                      </w:r>
                    </w:p>
                    <w:p w14:paraId="7D17A613" w14:textId="3A068555" w:rsidR="00F00D23" w:rsidRDefault="00F74CDA" w:rsidP="000B296B">
                      <w:pPr>
                        <w:pStyle w:val="ListBullet2"/>
                      </w:pPr>
                      <w:r>
                        <w:t>Agile</w:t>
                      </w:r>
                      <w:r w:rsidR="001D6762">
                        <w:t xml:space="preserve"> / Scrum methodologies</w:t>
                      </w:r>
                    </w:p>
                    <w:p w14:paraId="404DB6A3" w14:textId="2B28944C" w:rsidR="00422775" w:rsidRPr="000B296B" w:rsidRDefault="00422775" w:rsidP="000B296B">
                      <w:pPr>
                        <w:pStyle w:val="ListBullet2"/>
                      </w:pPr>
                      <w:proofErr w:type="spellStart"/>
                      <w:r>
                        <w:t>DevSecOps</w:t>
                      </w:r>
                      <w:proofErr w:type="spellEnd"/>
                    </w:p>
                    <w:p w14:paraId="0F4B150D" w14:textId="49C760D3" w:rsidR="00F00D23" w:rsidRDefault="00422775" w:rsidP="000B296B">
                      <w:pPr>
                        <w:pStyle w:val="ListBullet2"/>
                      </w:pPr>
                      <w:r>
                        <w:t>CI</w:t>
                      </w:r>
                      <w:r w:rsidR="00032473">
                        <w:t xml:space="preserve"> </w:t>
                      </w:r>
                      <w:r>
                        <w:t>/</w:t>
                      </w:r>
                      <w:r w:rsidR="00032473">
                        <w:t xml:space="preserve"> </w:t>
                      </w:r>
                      <w:r>
                        <w:t>CD</w:t>
                      </w:r>
                    </w:p>
                    <w:p w14:paraId="145B40D5" w14:textId="208E3C5D" w:rsidR="00422775" w:rsidRDefault="00422775" w:rsidP="000B296B">
                      <w:pPr>
                        <w:pStyle w:val="ListBullet2"/>
                      </w:pPr>
                      <w:r>
                        <w:t>Linux / Unix</w:t>
                      </w:r>
                    </w:p>
                    <w:p w14:paraId="28B5F4DC" w14:textId="3CE04BBA" w:rsidR="00032473" w:rsidRPr="000B296B" w:rsidRDefault="00032473" w:rsidP="000B296B">
                      <w:pPr>
                        <w:pStyle w:val="ListBullet2"/>
                      </w:pPr>
                      <w:r>
                        <w:t>Java, Python, C/C++, C#, HTML/CSS, Typescript</w:t>
                      </w:r>
                    </w:p>
                    <w:p w14:paraId="4E7347CC" w14:textId="77777777" w:rsidR="00F00D23" w:rsidRPr="00DB7C3E" w:rsidRDefault="00F00D23" w:rsidP="00F00D23">
                      <w:pPr>
                        <w:jc w:val="left"/>
                        <w:rPr>
                          <w:rFonts w:ascii="Source Sans Pro" w:hAnsi="Source Sans Pro"/>
                        </w:rPr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9744" behindDoc="0" locked="1" layoutInCell="1" allowOverlap="1" wp14:anchorId="0A5726AE" wp14:editId="0F9507F1">
                <wp:simplePos x="0" y="0"/>
                <wp:positionH relativeFrom="page">
                  <wp:posOffset>5193665</wp:posOffset>
                </wp:positionH>
                <wp:positionV relativeFrom="page">
                  <wp:posOffset>2715895</wp:posOffset>
                </wp:positionV>
                <wp:extent cx="0" cy="6876288"/>
                <wp:effectExtent l="0" t="0" r="38100" b="20320"/>
                <wp:wrapNone/>
                <wp:docPr id="31" name="Straight Connector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7628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D5B50" id="Straight Connector 31" o:spid="_x0000_s1026" alt="&quot;&quot;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8.95pt,213.85pt" to="408.95pt,7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" strokecolor="#737373 [1614]">
                <v:stroke joinstyle="miter"/>
                <w10:wrap anchorx="page" anchory="page"/>
                <w10:anchorlock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1" layoutInCell="1" allowOverlap="1" wp14:anchorId="46401945" wp14:editId="0416ABC2">
                <wp:simplePos x="0" y="0"/>
                <wp:positionH relativeFrom="page">
                  <wp:posOffset>5344795</wp:posOffset>
                </wp:positionH>
                <wp:positionV relativeFrom="margin">
                  <wp:posOffset>5727065</wp:posOffset>
                </wp:positionV>
                <wp:extent cx="2176145" cy="362775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6145" cy="3627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CBFC5" w14:textId="77777777" w:rsidR="00F00D23" w:rsidRPr="000B296B" w:rsidRDefault="00F00D23" w:rsidP="000B296B">
                            <w:pPr>
                              <w:pStyle w:val="Heading1"/>
                            </w:pPr>
                            <w:r w:rsidRPr="000B296B">
                              <w:t>Achievements</w:t>
                            </w:r>
                          </w:p>
                          <w:p w14:paraId="79A5E924" w14:textId="77777777" w:rsidR="00F00D23" w:rsidRPr="000B296B" w:rsidRDefault="00F00D23" w:rsidP="000B296B">
                            <w:pPr>
                              <w:pStyle w:val="Smallspace"/>
                            </w:pPr>
                          </w:p>
                          <w:p w14:paraId="79E9F229" w14:textId="77777777" w:rsidR="002F741E" w:rsidRPr="000B296B" w:rsidRDefault="002F741E" w:rsidP="002F741E">
                            <w:pPr>
                              <w:jc w:val="left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Award for Excellence in Aerospace System Design</w:t>
                            </w:r>
                          </w:p>
                          <w:p w14:paraId="1EFC01E9" w14:textId="77777777" w:rsidR="002F741E" w:rsidRPr="000B296B" w:rsidRDefault="002F741E" w:rsidP="002F741E">
                            <w:r>
                              <w:t>Honeywell</w:t>
                            </w:r>
                          </w:p>
                          <w:p w14:paraId="44E21A97" w14:textId="77777777" w:rsidR="002F741E" w:rsidRDefault="002F741E" w:rsidP="005A30F5">
                            <w:pPr>
                              <w:spacing w:after="40"/>
                            </w:pPr>
                            <w:r w:rsidRPr="000B296B">
                              <w:t>20</w:t>
                            </w:r>
                            <w:r>
                              <w:t>25,</w:t>
                            </w:r>
                            <w:r w:rsidRPr="001D6762">
                              <w:t xml:space="preserve"> Craig M. Berge Design Day</w:t>
                            </w:r>
                          </w:p>
                          <w:p w14:paraId="3122EF9E" w14:textId="77777777" w:rsidR="002F741E" w:rsidRPr="000B296B" w:rsidRDefault="002F741E" w:rsidP="002F741E">
                            <w:pPr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Award for Best UAS Design</w:t>
                            </w:r>
                          </w:p>
                          <w:p w14:paraId="244F554B" w14:textId="77777777" w:rsidR="002F741E" w:rsidRPr="000B296B" w:rsidRDefault="002F741E" w:rsidP="002F741E">
                            <w:r>
                              <w:t>Frank L. Broyles</w:t>
                            </w:r>
                          </w:p>
                          <w:p w14:paraId="1287F05F" w14:textId="77777777" w:rsidR="002F741E" w:rsidRDefault="002F741E" w:rsidP="005A30F5">
                            <w:pPr>
                              <w:spacing w:after="40"/>
                            </w:pPr>
                            <w:r w:rsidRPr="000B296B">
                              <w:t>20</w:t>
                            </w:r>
                            <w:r>
                              <w:t>25,</w:t>
                            </w:r>
                            <w:r w:rsidRPr="001D6762">
                              <w:t xml:space="preserve"> Craig M. Berge Design Day</w:t>
                            </w:r>
                          </w:p>
                          <w:p w14:paraId="6CEDFE97" w14:textId="4D91DD7E" w:rsidR="00F00D23" w:rsidRPr="000B296B" w:rsidRDefault="0006295C" w:rsidP="0006295C">
                            <w:pPr>
                              <w:jc w:val="left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 xml:space="preserve">Outstanding Youth </w:t>
                            </w:r>
                            <w:r w:rsidR="001D6762">
                              <w:rPr>
                                <w:rStyle w:val="Emphasis"/>
                              </w:rPr>
                              <w:t>in</w:t>
                            </w:r>
                            <w:r>
                              <w:rPr>
                                <w:rStyle w:val="Emphasis"/>
                              </w:rPr>
                              <w:t xml:space="preserve"> Philanthropy Award</w:t>
                            </w:r>
                          </w:p>
                          <w:p w14:paraId="014CD215" w14:textId="269603A2" w:rsidR="00F00D23" w:rsidRPr="000B296B" w:rsidRDefault="0006295C" w:rsidP="0006295C">
                            <w:pPr>
                              <w:jc w:val="left"/>
                            </w:pPr>
                            <w:r>
                              <w:t>Association of Fundraising Professionals</w:t>
                            </w:r>
                          </w:p>
                          <w:p w14:paraId="45FA174A" w14:textId="265C3F96" w:rsidR="001D6762" w:rsidRDefault="00F00D23" w:rsidP="005A30F5">
                            <w:pPr>
                              <w:spacing w:after="40"/>
                            </w:pPr>
                            <w:r w:rsidRPr="000B296B">
                              <w:t>20</w:t>
                            </w:r>
                            <w:r w:rsidR="0006295C">
                              <w:t>18</w:t>
                            </w:r>
                          </w:p>
                          <w:p w14:paraId="397696A5" w14:textId="77FFCD34" w:rsidR="00503D27" w:rsidRPr="000B296B" w:rsidRDefault="00503D27" w:rsidP="00503D27">
                            <w:pPr>
                              <w:jc w:val="left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 xml:space="preserve">Up and Coming Musician of the Year </w:t>
                            </w:r>
                          </w:p>
                          <w:p w14:paraId="157E10E2" w14:textId="14E8AEE2" w:rsidR="00503D27" w:rsidRPr="000B296B" w:rsidRDefault="00503D27" w:rsidP="00503D27">
                            <w:pPr>
                              <w:jc w:val="left"/>
                            </w:pPr>
                            <w:r>
                              <w:t>Tucson’s Musicians Museum</w:t>
                            </w:r>
                          </w:p>
                          <w:p w14:paraId="7121D1B2" w14:textId="49DC3438" w:rsidR="00503D27" w:rsidRPr="000B296B" w:rsidRDefault="00503D27" w:rsidP="0006295C">
                            <w:r w:rsidRPr="000B296B">
                              <w:t>20</w:t>
                            </w:r>
                            <w:r>
                              <w:t>18</w:t>
                            </w:r>
                          </w:p>
                          <w:p w14:paraId="1042A7F5" w14:textId="77777777" w:rsidR="0006295C" w:rsidRDefault="0006295C" w:rsidP="000B296B"/>
                          <w:p w14:paraId="6CA337AE" w14:textId="17FC0030" w:rsidR="0006295C" w:rsidRPr="000B296B" w:rsidRDefault="0006295C" w:rsidP="000B296B"/>
                          <w:p w14:paraId="6C791F98" w14:textId="77777777" w:rsidR="00F00D23" w:rsidRPr="000B296B" w:rsidRDefault="00F00D23" w:rsidP="000B296B"/>
                          <w:p w14:paraId="7DBDEF25" w14:textId="77777777" w:rsidR="00F00D23" w:rsidRPr="000B296B" w:rsidRDefault="00F00D23" w:rsidP="000B29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01945" id="_x0000_s1030" type="#_x0000_t202" style="position:absolute;left:0;text-align:left;margin-left:420.85pt;margin-top:450.95pt;width:171.35pt;height:285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" filled="f" stroked="f">
                <v:textbox>
                  <w:txbxContent>
                    <w:p w14:paraId="738CBFC5" w14:textId="77777777" w:rsidR="00F00D23" w:rsidRPr="000B296B" w:rsidRDefault="00F00D23" w:rsidP="000B296B">
                      <w:pPr>
                        <w:pStyle w:val="Heading1"/>
                      </w:pPr>
                      <w:r w:rsidRPr="000B296B">
                        <w:t>Achievements</w:t>
                      </w:r>
                    </w:p>
                    <w:p w14:paraId="79A5E924" w14:textId="77777777" w:rsidR="00F00D23" w:rsidRPr="000B296B" w:rsidRDefault="00F00D23" w:rsidP="000B296B">
                      <w:pPr>
                        <w:pStyle w:val="Smallspace"/>
                      </w:pPr>
                    </w:p>
                    <w:p w14:paraId="79E9F229" w14:textId="77777777" w:rsidR="002F741E" w:rsidRPr="000B296B" w:rsidRDefault="002F741E" w:rsidP="002F741E">
                      <w:pPr>
                        <w:jc w:val="left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Award for Excellence in Aerospace System Design</w:t>
                      </w:r>
                    </w:p>
                    <w:p w14:paraId="1EFC01E9" w14:textId="77777777" w:rsidR="002F741E" w:rsidRPr="000B296B" w:rsidRDefault="002F741E" w:rsidP="002F741E">
                      <w:r>
                        <w:t>Honeywell</w:t>
                      </w:r>
                    </w:p>
                    <w:p w14:paraId="44E21A97" w14:textId="77777777" w:rsidR="002F741E" w:rsidRDefault="002F741E" w:rsidP="005A30F5">
                      <w:pPr>
                        <w:spacing w:after="40"/>
                      </w:pPr>
                      <w:r w:rsidRPr="000B296B">
                        <w:t>20</w:t>
                      </w:r>
                      <w:r>
                        <w:t>25,</w:t>
                      </w:r>
                      <w:r w:rsidRPr="001D6762">
                        <w:t xml:space="preserve"> Craig M. Berge Design Day</w:t>
                      </w:r>
                    </w:p>
                    <w:p w14:paraId="3122EF9E" w14:textId="77777777" w:rsidR="002F741E" w:rsidRPr="000B296B" w:rsidRDefault="002F741E" w:rsidP="002F741E">
                      <w:pPr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Award for Best UAS Design</w:t>
                      </w:r>
                    </w:p>
                    <w:p w14:paraId="244F554B" w14:textId="77777777" w:rsidR="002F741E" w:rsidRPr="000B296B" w:rsidRDefault="002F741E" w:rsidP="002F741E">
                      <w:r>
                        <w:t>Frank L. Broyles</w:t>
                      </w:r>
                    </w:p>
                    <w:p w14:paraId="1287F05F" w14:textId="77777777" w:rsidR="002F741E" w:rsidRDefault="002F741E" w:rsidP="005A30F5">
                      <w:pPr>
                        <w:spacing w:after="40"/>
                      </w:pPr>
                      <w:r w:rsidRPr="000B296B">
                        <w:t>20</w:t>
                      </w:r>
                      <w:r>
                        <w:t>25,</w:t>
                      </w:r>
                      <w:r w:rsidRPr="001D6762">
                        <w:t xml:space="preserve"> Craig M. Berge Design Day</w:t>
                      </w:r>
                    </w:p>
                    <w:p w14:paraId="6CEDFE97" w14:textId="4D91DD7E" w:rsidR="00F00D23" w:rsidRPr="000B296B" w:rsidRDefault="0006295C" w:rsidP="0006295C">
                      <w:pPr>
                        <w:jc w:val="left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 xml:space="preserve">Outstanding Youth </w:t>
                      </w:r>
                      <w:r w:rsidR="001D6762">
                        <w:rPr>
                          <w:rStyle w:val="Emphasis"/>
                        </w:rPr>
                        <w:t>in</w:t>
                      </w:r>
                      <w:r>
                        <w:rPr>
                          <w:rStyle w:val="Emphasis"/>
                        </w:rPr>
                        <w:t xml:space="preserve"> Philanthropy Award</w:t>
                      </w:r>
                    </w:p>
                    <w:p w14:paraId="014CD215" w14:textId="269603A2" w:rsidR="00F00D23" w:rsidRPr="000B296B" w:rsidRDefault="0006295C" w:rsidP="0006295C">
                      <w:pPr>
                        <w:jc w:val="left"/>
                      </w:pPr>
                      <w:r>
                        <w:t>Association of Fundraising Professionals</w:t>
                      </w:r>
                    </w:p>
                    <w:p w14:paraId="45FA174A" w14:textId="265C3F96" w:rsidR="001D6762" w:rsidRDefault="00F00D23" w:rsidP="005A30F5">
                      <w:pPr>
                        <w:spacing w:after="40"/>
                      </w:pPr>
                      <w:r w:rsidRPr="000B296B">
                        <w:t>20</w:t>
                      </w:r>
                      <w:r w:rsidR="0006295C">
                        <w:t>18</w:t>
                      </w:r>
                    </w:p>
                    <w:p w14:paraId="397696A5" w14:textId="77FFCD34" w:rsidR="00503D27" w:rsidRPr="000B296B" w:rsidRDefault="00503D27" w:rsidP="00503D27">
                      <w:pPr>
                        <w:jc w:val="left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 xml:space="preserve">Up and Coming Musician of the Year </w:t>
                      </w:r>
                    </w:p>
                    <w:p w14:paraId="157E10E2" w14:textId="14E8AEE2" w:rsidR="00503D27" w:rsidRPr="000B296B" w:rsidRDefault="00503D27" w:rsidP="00503D27">
                      <w:pPr>
                        <w:jc w:val="left"/>
                      </w:pPr>
                      <w:r>
                        <w:t>Tucson’s Musicians Museum</w:t>
                      </w:r>
                    </w:p>
                    <w:p w14:paraId="7121D1B2" w14:textId="49DC3438" w:rsidR="00503D27" w:rsidRPr="000B296B" w:rsidRDefault="00503D27" w:rsidP="0006295C">
                      <w:r w:rsidRPr="000B296B">
                        <w:t>20</w:t>
                      </w:r>
                      <w:r>
                        <w:t>18</w:t>
                      </w:r>
                    </w:p>
                    <w:p w14:paraId="1042A7F5" w14:textId="77777777" w:rsidR="0006295C" w:rsidRDefault="0006295C" w:rsidP="000B296B"/>
                    <w:p w14:paraId="6CA337AE" w14:textId="17FC0030" w:rsidR="0006295C" w:rsidRPr="000B296B" w:rsidRDefault="0006295C" w:rsidP="000B296B"/>
                    <w:p w14:paraId="6C791F98" w14:textId="77777777" w:rsidR="00F00D23" w:rsidRPr="000B296B" w:rsidRDefault="00F00D23" w:rsidP="000B296B"/>
                    <w:p w14:paraId="7DBDEF25" w14:textId="77777777" w:rsidR="00F00D23" w:rsidRPr="000B296B" w:rsidRDefault="00F00D23" w:rsidP="000B296B"/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p w14:paraId="254E59D9" w14:textId="77777777" w:rsidR="00F00D23" w:rsidRDefault="00F00D23" w:rsidP="00F00D23"/>
    <w:p w14:paraId="49D9A5F5" w14:textId="77777777" w:rsidR="00F00D23" w:rsidRPr="00F00D23" w:rsidRDefault="00F00D23" w:rsidP="00F00D23">
      <w:pPr>
        <w:pStyle w:val="Heading1"/>
      </w:pPr>
      <w:r w:rsidRPr="00F00D23">
        <w:t>Professional Overview</w:t>
      </w:r>
    </w:p>
    <w:p w14:paraId="2066E8EE" w14:textId="43937DC5" w:rsidR="0071059B" w:rsidRDefault="009F50F0" w:rsidP="0055578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594B01" wp14:editId="3D5A16B8">
                <wp:simplePos x="0" y="0"/>
                <wp:positionH relativeFrom="margin">
                  <wp:posOffset>-115229</wp:posOffset>
                </wp:positionH>
                <wp:positionV relativeFrom="paragraph">
                  <wp:posOffset>6150610</wp:posOffset>
                </wp:positionV>
                <wp:extent cx="4790548" cy="1873405"/>
                <wp:effectExtent l="0" t="0" r="0" b="0"/>
                <wp:wrapNone/>
                <wp:docPr id="4389708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0548" cy="187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64DEE" w14:textId="197EE378" w:rsidR="009F50F0" w:rsidRDefault="009F50F0" w:rsidP="009F50F0">
                            <w:pPr>
                              <w:pStyle w:val="Heading1"/>
                            </w:pPr>
                            <w:r>
                              <w:t>Featured Projects</w:t>
                            </w:r>
                          </w:p>
                          <w:p w14:paraId="449BF46F" w14:textId="416DB96E" w:rsidR="00A02CA0" w:rsidRPr="00A02CA0" w:rsidRDefault="006C054F" w:rsidP="00A02CA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80"/>
                              <w:rPr>
                                <w:rFonts w:asciiTheme="majorHAnsi" w:hAnsiTheme="majorHAnsi"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For m</w:t>
                            </w:r>
                            <w:r w:rsidR="00A02CA0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y full</w:t>
                            </w:r>
                            <w:r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project portfolio, please</w:t>
                            </w:r>
                            <w:r w:rsidR="00F20BEA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visit </w:t>
                            </w:r>
                            <w:r w:rsidR="00F20BEA">
                              <w:rPr>
                                <w:rFonts w:asciiTheme="majorHAnsi" w:hAnsiTheme="majorHAnsi"/>
                                <w:i/>
                                <w:iCs/>
                                <w:u w:val="single"/>
                              </w:rPr>
                              <w:t>https://</w:t>
                            </w:r>
                            <w:r w:rsidRPr="006C054F">
                              <w:rPr>
                                <w:rFonts w:asciiTheme="majorHAnsi" w:hAnsiTheme="majorHAnsi"/>
                                <w:i/>
                                <w:iCs/>
                                <w:u w:val="single"/>
                              </w:rPr>
                              <w:t>cougarbellinger.github.io</w:t>
                            </w:r>
                          </w:p>
                          <w:p w14:paraId="14D62216" w14:textId="722E5E6A" w:rsidR="009F50F0" w:rsidRDefault="009F50F0" w:rsidP="009F50F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9F50F0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SFWE 402</w:t>
                            </w:r>
                            <w:r w:rsidR="006C054F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9F50F0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F50F0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DevSecOps</w:t>
                            </w:r>
                            <w:proofErr w:type="spellEnd"/>
                            <w:r w:rsidRPr="009F50F0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054F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Semester </w:t>
                            </w:r>
                            <w:r w:rsidRPr="009F50F0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Project</w:t>
                            </w:r>
                          </w:p>
                          <w:p w14:paraId="0AC92791" w14:textId="1E0020EB" w:rsidR="009F50F0" w:rsidRPr="009F50F0" w:rsidRDefault="009F50F0" w:rsidP="009F50F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9F50F0">
                              <w:rPr>
                                <w:rFonts w:asciiTheme="majorHAnsi" w:hAnsiTheme="majorHAnsi"/>
                              </w:rPr>
                              <w:t>Developed a personal financial management system, applying</w:t>
                            </w:r>
                            <w:r w:rsidR="00A02CA0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9F50F0">
                              <w:rPr>
                                <w:rFonts w:asciiTheme="majorHAnsi" w:hAnsiTheme="majorHAnsi"/>
                              </w:rPr>
                              <w:t>DevSecOps</w:t>
                            </w:r>
                            <w:proofErr w:type="spellEnd"/>
                            <w:r w:rsidRPr="009F50F0">
                              <w:rPr>
                                <w:rFonts w:asciiTheme="majorHAnsi" w:hAnsiTheme="majorHAnsi"/>
                              </w:rPr>
                              <w:t xml:space="preserve"> methodology, CI/CD with GitLab, and Docker.</w:t>
                            </w:r>
                          </w:p>
                          <w:p w14:paraId="41AA66AD" w14:textId="6D943D7B" w:rsidR="009F50F0" w:rsidRDefault="006C054F" w:rsidP="006C054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6C054F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SFWE 403: Project Management Semester Project</w:t>
                            </w:r>
                          </w:p>
                          <w:p w14:paraId="29760300" w14:textId="74E26546" w:rsidR="006C054F" w:rsidRDefault="006C054F" w:rsidP="006C054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 w:rsidRPr="006C054F">
                              <w:rPr>
                                <w:rFonts w:asciiTheme="majorHAnsi" w:hAnsiTheme="majorHAnsi"/>
                              </w:rPr>
                              <w:t>Developed a pharmacy management system utilizing Agile Scrum methodology and Jira for project tracking.</w:t>
                            </w:r>
                          </w:p>
                          <w:p w14:paraId="3E4E4A7D" w14:textId="77777777" w:rsidR="006C054F" w:rsidRPr="006C054F" w:rsidRDefault="006C054F" w:rsidP="006C054F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94B01" id="Text Box 1" o:spid="_x0000_s1031" type="#_x0000_t202" style="position:absolute;left:0;text-align:left;margin-left:-9.05pt;margin-top:484.3pt;width:377.2pt;height:147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" fillcolor="white [3201]" stroked="f" strokeweight=".5pt">
                <v:textbox>
                  <w:txbxContent>
                    <w:p w14:paraId="03664DEE" w14:textId="197EE378" w:rsidR="009F50F0" w:rsidRDefault="009F50F0" w:rsidP="009F50F0">
                      <w:pPr>
                        <w:pStyle w:val="Heading1"/>
                      </w:pPr>
                      <w:r>
                        <w:t>Featured Projects</w:t>
                      </w:r>
                    </w:p>
                    <w:p w14:paraId="449BF46F" w14:textId="416DB96E" w:rsidR="00A02CA0" w:rsidRPr="00A02CA0" w:rsidRDefault="006C054F" w:rsidP="00A02CA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80"/>
                        <w:rPr>
                          <w:rFonts w:asciiTheme="majorHAnsi" w:hAnsiTheme="majorHAnsi"/>
                          <w:i/>
                          <w:iCs/>
                          <w:u w:val="single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iCs/>
                        </w:rPr>
                        <w:t>For m</w:t>
                      </w:r>
                      <w:r w:rsidR="00A02CA0">
                        <w:rPr>
                          <w:rFonts w:asciiTheme="majorHAnsi" w:hAnsiTheme="majorHAnsi"/>
                          <w:i/>
                          <w:iCs/>
                        </w:rPr>
                        <w:t>y full</w:t>
                      </w:r>
                      <w:r>
                        <w:rPr>
                          <w:rFonts w:asciiTheme="majorHAnsi" w:hAnsiTheme="majorHAnsi"/>
                          <w:i/>
                          <w:iCs/>
                        </w:rPr>
                        <w:t xml:space="preserve"> project portfolio, please</w:t>
                      </w:r>
                      <w:r w:rsidR="00F20BEA">
                        <w:rPr>
                          <w:rFonts w:asciiTheme="majorHAnsi" w:hAnsiTheme="majorHAnsi"/>
                          <w:i/>
                          <w:iCs/>
                        </w:rPr>
                        <w:t xml:space="preserve"> visit </w:t>
                      </w:r>
                      <w:r w:rsidR="00F20BEA">
                        <w:rPr>
                          <w:rFonts w:asciiTheme="majorHAnsi" w:hAnsiTheme="majorHAnsi"/>
                          <w:i/>
                          <w:iCs/>
                          <w:u w:val="single"/>
                        </w:rPr>
                        <w:t>https://</w:t>
                      </w:r>
                      <w:r w:rsidRPr="006C054F">
                        <w:rPr>
                          <w:rFonts w:asciiTheme="majorHAnsi" w:hAnsiTheme="majorHAnsi"/>
                          <w:i/>
                          <w:iCs/>
                          <w:u w:val="single"/>
                        </w:rPr>
                        <w:t>cougarbellinger.github.io</w:t>
                      </w:r>
                    </w:p>
                    <w:p w14:paraId="14D62216" w14:textId="722E5E6A" w:rsidR="009F50F0" w:rsidRDefault="009F50F0" w:rsidP="009F50F0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9F50F0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SFWE 402</w:t>
                      </w:r>
                      <w:r w:rsidR="006C054F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:</w:t>
                      </w:r>
                      <w:r w:rsidRPr="009F50F0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F50F0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DevSecOps</w:t>
                      </w:r>
                      <w:proofErr w:type="spellEnd"/>
                      <w:r w:rsidRPr="009F50F0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6C054F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Semester </w:t>
                      </w:r>
                      <w:r w:rsidRPr="009F50F0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Project</w:t>
                      </w:r>
                    </w:p>
                    <w:p w14:paraId="0AC92791" w14:textId="1E0020EB" w:rsidR="009F50F0" w:rsidRPr="009F50F0" w:rsidRDefault="009F50F0" w:rsidP="009F50F0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/>
                        </w:rPr>
                      </w:pPr>
                      <w:r w:rsidRPr="009F50F0">
                        <w:rPr>
                          <w:rFonts w:asciiTheme="majorHAnsi" w:hAnsiTheme="majorHAnsi"/>
                        </w:rPr>
                        <w:t>Developed a personal financial management system, applying</w:t>
                      </w:r>
                      <w:r w:rsidR="00A02CA0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9F50F0">
                        <w:rPr>
                          <w:rFonts w:asciiTheme="majorHAnsi" w:hAnsiTheme="majorHAnsi"/>
                        </w:rPr>
                        <w:t>DevSecOps</w:t>
                      </w:r>
                      <w:proofErr w:type="spellEnd"/>
                      <w:r w:rsidRPr="009F50F0">
                        <w:rPr>
                          <w:rFonts w:asciiTheme="majorHAnsi" w:hAnsiTheme="majorHAnsi"/>
                        </w:rPr>
                        <w:t xml:space="preserve"> methodology, CI/CD with GitLab, and Docker.</w:t>
                      </w:r>
                    </w:p>
                    <w:p w14:paraId="41AA66AD" w14:textId="6D943D7B" w:rsidR="009F50F0" w:rsidRDefault="006C054F" w:rsidP="006C054F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6C054F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SFWE 403: Project Management Semester Project</w:t>
                      </w:r>
                    </w:p>
                    <w:p w14:paraId="29760300" w14:textId="74E26546" w:rsidR="006C054F" w:rsidRDefault="006C054F" w:rsidP="006C054F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/>
                        </w:rPr>
                      </w:pPr>
                      <w:r w:rsidRPr="006C054F">
                        <w:rPr>
                          <w:rFonts w:asciiTheme="majorHAnsi" w:hAnsiTheme="majorHAnsi"/>
                        </w:rPr>
                        <w:t>Developed a pharmacy management system utilizing Agile Scrum methodology and Jira for project tracking.</w:t>
                      </w:r>
                    </w:p>
                    <w:p w14:paraId="3E4E4A7D" w14:textId="77777777" w:rsidR="006C054F" w:rsidRPr="006C054F" w:rsidRDefault="006C054F" w:rsidP="006C054F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6295C" w:rsidRPr="0006295C">
        <w:t>Software Engineer</w:t>
      </w:r>
      <w:r w:rsidR="00F20BEA">
        <w:t xml:space="preserve"> </w:t>
      </w:r>
      <w:r w:rsidR="0006295C" w:rsidRPr="0006295C">
        <w:t>with 5+ years of experience leading social impact initiatives and managing complex technical projects. Proven track record of producing over 300 community events, including innovative STEAM education programs for underserved communities</w:t>
      </w:r>
      <w:r w:rsidR="0006295C">
        <w:t xml:space="preserve"> </w:t>
      </w:r>
      <w:r w:rsidR="0006295C" w:rsidRPr="0006295C">
        <w:t>through Human Impact Productions. Combines strong technical foundation with exceptional project management skills and a passion for leveraging technology for social good.</w:t>
      </w:r>
    </w:p>
    <w:sectPr w:rsidR="0071059B" w:rsidSect="0071059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D31EE2D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EAA5D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80752C"/>
    <w:multiLevelType w:val="hybridMultilevel"/>
    <w:tmpl w:val="A8A41582"/>
    <w:lvl w:ilvl="0" w:tplc="85382E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7808914">
    <w:abstractNumId w:val="2"/>
  </w:num>
  <w:num w:numId="2" w16cid:durableId="505023288">
    <w:abstractNumId w:val="3"/>
  </w:num>
  <w:num w:numId="3" w16cid:durableId="313024574">
    <w:abstractNumId w:val="4"/>
  </w:num>
  <w:num w:numId="4" w16cid:durableId="1052733521">
    <w:abstractNumId w:val="1"/>
  </w:num>
  <w:num w:numId="5" w16cid:durableId="1824347043">
    <w:abstractNumId w:val="0"/>
  </w:num>
  <w:num w:numId="6" w16cid:durableId="1502157771">
    <w:abstractNumId w:val="2"/>
  </w:num>
  <w:num w:numId="7" w16cid:durableId="1213427093">
    <w:abstractNumId w:val="2"/>
  </w:num>
  <w:num w:numId="8" w16cid:durableId="1392847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D5"/>
    <w:rsid w:val="00032473"/>
    <w:rsid w:val="00036F36"/>
    <w:rsid w:val="00040E09"/>
    <w:rsid w:val="000429E8"/>
    <w:rsid w:val="0006295C"/>
    <w:rsid w:val="000B296B"/>
    <w:rsid w:val="000C238A"/>
    <w:rsid w:val="00122C81"/>
    <w:rsid w:val="001D6762"/>
    <w:rsid w:val="001E501D"/>
    <w:rsid w:val="0021183F"/>
    <w:rsid w:val="00257458"/>
    <w:rsid w:val="0027097E"/>
    <w:rsid w:val="002A38D2"/>
    <w:rsid w:val="002E432C"/>
    <w:rsid w:val="002F741E"/>
    <w:rsid w:val="00307FD9"/>
    <w:rsid w:val="00313787"/>
    <w:rsid w:val="0037036D"/>
    <w:rsid w:val="003905A5"/>
    <w:rsid w:val="003D10AC"/>
    <w:rsid w:val="003D16F8"/>
    <w:rsid w:val="003D346C"/>
    <w:rsid w:val="00422775"/>
    <w:rsid w:val="0047020C"/>
    <w:rsid w:val="0047484C"/>
    <w:rsid w:val="004B79F8"/>
    <w:rsid w:val="004C0DB9"/>
    <w:rsid w:val="004F3FAB"/>
    <w:rsid w:val="00503D27"/>
    <w:rsid w:val="0055578F"/>
    <w:rsid w:val="00560E66"/>
    <w:rsid w:val="005933EA"/>
    <w:rsid w:val="005A30F5"/>
    <w:rsid w:val="005F73C2"/>
    <w:rsid w:val="0065772F"/>
    <w:rsid w:val="006A1D0E"/>
    <w:rsid w:val="006A5D8E"/>
    <w:rsid w:val="006C054F"/>
    <w:rsid w:val="006D10BE"/>
    <w:rsid w:val="0071059B"/>
    <w:rsid w:val="00772B75"/>
    <w:rsid w:val="00786A40"/>
    <w:rsid w:val="007A3C8C"/>
    <w:rsid w:val="00813B6C"/>
    <w:rsid w:val="00862E37"/>
    <w:rsid w:val="00873202"/>
    <w:rsid w:val="008801D5"/>
    <w:rsid w:val="008C2667"/>
    <w:rsid w:val="008C4DC5"/>
    <w:rsid w:val="008C57C3"/>
    <w:rsid w:val="009A74DF"/>
    <w:rsid w:val="009D580B"/>
    <w:rsid w:val="009F50F0"/>
    <w:rsid w:val="009F7DBF"/>
    <w:rsid w:val="00A02CA0"/>
    <w:rsid w:val="00A141B3"/>
    <w:rsid w:val="00A43764"/>
    <w:rsid w:val="00A4544A"/>
    <w:rsid w:val="00AC4D65"/>
    <w:rsid w:val="00AE3DA9"/>
    <w:rsid w:val="00B00999"/>
    <w:rsid w:val="00B03055"/>
    <w:rsid w:val="00B55C57"/>
    <w:rsid w:val="00BE7944"/>
    <w:rsid w:val="00C051E3"/>
    <w:rsid w:val="00C115F1"/>
    <w:rsid w:val="00CE6323"/>
    <w:rsid w:val="00D920AB"/>
    <w:rsid w:val="00DF528B"/>
    <w:rsid w:val="00E60BEA"/>
    <w:rsid w:val="00E70E94"/>
    <w:rsid w:val="00E724A0"/>
    <w:rsid w:val="00EB3841"/>
    <w:rsid w:val="00EF6F27"/>
    <w:rsid w:val="00F00D23"/>
    <w:rsid w:val="00F05A31"/>
    <w:rsid w:val="00F20BEA"/>
    <w:rsid w:val="00F6163A"/>
    <w:rsid w:val="00F64F66"/>
    <w:rsid w:val="00F74CDA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FA498"/>
  <w15:chartTrackingRefBased/>
  <w15:docId w15:val="{6249A7A6-E3A3-49DC-BE31-82B8ED16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A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96B"/>
    <w:pPr>
      <w:jc w:val="left"/>
      <w:outlineLvl w:val="0"/>
    </w:pPr>
    <w:rPr>
      <w:rFonts w:asciiTheme="majorHAnsi" w:hAnsiTheme="majorHAnsi"/>
      <w:b/>
      <w:caps/>
      <w:color w:val="000000" w:themeColor="text1"/>
      <w:spacing w:val="20"/>
      <w:kern w:val="48"/>
      <w:position w:val="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5772F"/>
    <w:pPr>
      <w:spacing w:after="80"/>
      <w:outlineLvl w:val="1"/>
    </w:pPr>
    <w:rPr>
      <w:rFonts w:asciiTheme="majorHAnsi" w:hAnsiTheme="majorHAnsi"/>
      <w:b/>
      <w:position w:val="9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296B"/>
    <w:pPr>
      <w:spacing w:after="80"/>
      <w:outlineLvl w:val="2"/>
    </w:pPr>
    <w:rPr>
      <w:rFonts w:asciiTheme="majorHAnsi" w:hAnsiTheme="majorHAnsi"/>
      <w:position w:val="9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4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0D23"/>
    <w:pPr>
      <w:ind w:left="360"/>
    </w:pPr>
    <w:rPr>
      <w:rFonts w:asciiTheme="majorHAnsi" w:hAnsiTheme="majorHAnsi"/>
      <w:b/>
      <w:caps/>
      <w:color w:val="000000" w:themeColor="text1"/>
      <w:spacing w:val="20"/>
      <w:position w:val="0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00D23"/>
    <w:rPr>
      <w:rFonts w:asciiTheme="majorHAnsi" w:hAnsiTheme="majorHAnsi" w:cs="Open Sans"/>
      <w:b/>
      <w:caps/>
      <w:color w:val="000000" w:themeColor="text1"/>
      <w:spacing w:val="20"/>
      <w:sz w:val="48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D23"/>
    <w:pPr>
      <w:spacing w:after="160"/>
      <w:ind w:left="360"/>
      <w:jc w:val="left"/>
    </w:pPr>
    <w:rPr>
      <w:rFonts w:asciiTheme="majorHAnsi" w:hAnsiTheme="majorHAnsi"/>
      <w:caps/>
      <w:color w:val="3A3A3A" w:themeColor="background2" w:themeShade="40"/>
      <w:spacing w:val="80"/>
      <w:kern w:val="144"/>
      <w:position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D23"/>
    <w:rPr>
      <w:rFonts w:asciiTheme="majorHAnsi" w:hAnsiTheme="majorHAnsi" w:cs="Open Sans"/>
      <w:caps/>
      <w:color w:val="3A3A3A" w:themeColor="background2" w:themeShade="40"/>
      <w:spacing w:val="80"/>
      <w:kern w:val="144"/>
      <w:sz w:val="28"/>
      <w:szCs w:val="24"/>
      <w:lang w:val="en-US"/>
    </w:rPr>
  </w:style>
  <w:style w:type="paragraph" w:customStyle="1" w:styleId="Contactinfo">
    <w:name w:val="Contact info"/>
    <w:basedOn w:val="Normal"/>
    <w:qFormat/>
    <w:rsid w:val="00AE3DA9"/>
    <w:rPr>
      <w:position w:val="12"/>
      <w:szCs w:val="22"/>
    </w:rPr>
  </w:style>
  <w:style w:type="paragraph" w:styleId="Closing">
    <w:name w:val="Closing"/>
    <w:basedOn w:val="Normal"/>
    <w:link w:val="ClosingChar"/>
    <w:uiPriority w:val="99"/>
    <w:semiHidden/>
    <w:rsid w:val="0055578F"/>
  </w:style>
  <w:style w:type="character" w:customStyle="1" w:styleId="ClosingChar">
    <w:name w:val="Closing Char"/>
    <w:basedOn w:val="DefaultParagraphFont"/>
    <w:link w:val="Closing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5578F"/>
  </w:style>
  <w:style w:type="character" w:customStyle="1" w:styleId="SignatureChar">
    <w:name w:val="Signature Char"/>
    <w:basedOn w:val="DefaultParagraphFont"/>
    <w:link w:val="Signature"/>
    <w:uiPriority w:val="99"/>
    <w:semiHidden/>
    <w:rsid w:val="00307FD9"/>
    <w:rPr>
      <w:rFonts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B296B"/>
    <w:rPr>
      <w:rFonts w:asciiTheme="majorHAnsi" w:hAnsiTheme="majorHAnsi" w:cs="Open Sans"/>
      <w:b/>
      <w:caps/>
      <w:color w:val="000000" w:themeColor="text1"/>
      <w:spacing w:val="20"/>
      <w:kern w:val="48"/>
      <w:position w:val="9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772F"/>
    <w:rPr>
      <w:rFonts w:asciiTheme="majorHAnsi" w:hAnsiTheme="majorHAnsi" w:cs="Open Sans"/>
      <w:b/>
      <w:color w:val="747474" w:themeColor="background2" w:themeShade="80"/>
      <w:position w:val="9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296B"/>
    <w:rPr>
      <w:rFonts w:asciiTheme="majorHAnsi" w:hAnsiTheme="majorHAnsi" w:cs="Open Sans"/>
      <w:color w:val="747474" w:themeColor="background2" w:themeShade="80"/>
      <w:position w:val="9"/>
      <w:lang w:val="en-US"/>
    </w:rPr>
  </w:style>
  <w:style w:type="paragraph" w:styleId="ListBullet">
    <w:name w:val="List Bullet"/>
    <w:basedOn w:val="Normal"/>
    <w:uiPriority w:val="99"/>
    <w:rsid w:val="000B296B"/>
    <w:pPr>
      <w:numPr>
        <w:numId w:val="1"/>
      </w:numPr>
    </w:pPr>
    <w:rPr>
      <w:position w:val="9"/>
      <w:szCs w:val="22"/>
    </w:rPr>
  </w:style>
  <w:style w:type="character" w:styleId="Emphasis">
    <w:name w:val="Emphasis"/>
    <w:basedOn w:val="DefaultParagraphFont"/>
    <w:uiPriority w:val="20"/>
    <w:qFormat/>
    <w:rsid w:val="0065772F"/>
    <w:rPr>
      <w:b/>
      <w:i w:val="0"/>
      <w:iCs/>
    </w:rPr>
  </w:style>
  <w:style w:type="paragraph" w:styleId="ListBullet2">
    <w:name w:val="List Bullet 2"/>
    <w:basedOn w:val="Normal"/>
    <w:uiPriority w:val="99"/>
    <w:rsid w:val="000B296B"/>
    <w:pPr>
      <w:numPr>
        <w:numId w:val="5"/>
      </w:numPr>
      <w:ind w:left="360"/>
      <w:contextualSpacing/>
    </w:pPr>
  </w:style>
  <w:style w:type="paragraph" w:customStyle="1" w:styleId="Smallspace">
    <w:name w:val="Small space"/>
    <w:basedOn w:val="Normal"/>
    <w:qFormat/>
    <w:rsid w:val="00AE3DA9"/>
    <w:rPr>
      <w:sz w:val="6"/>
    </w:rPr>
  </w:style>
  <w:style w:type="character" w:customStyle="1" w:styleId="Gray">
    <w:name w:val="Gray"/>
    <w:uiPriority w:val="1"/>
    <w:qFormat/>
    <w:rsid w:val="000B296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unhideWhenUsed/>
    <w:rsid w:val="00A02C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uga\AppData\Roaming\Microsoft\Templates\Simple%20senior%20software%20enginee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77CDB-9867-40F2-9BF9-CB60FF0B9A7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92AF9E0A-AFA7-42B2-ACC9-13B47C4105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FAD4F-D6E5-4938-BEDF-CF8A6D29F4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49D908-B78F-43EA-9FB3-6D18D4F5E8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senior software engineer resume.dotx</Template>
  <TotalTime>212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Cougie Bougie</dc:creator>
  <cp:keywords/>
  <dc:description/>
  <cp:lastModifiedBy>Bellinger, Cougar K - (cougarbellinger)</cp:lastModifiedBy>
  <cp:revision>7</cp:revision>
  <cp:lastPrinted>2025-06-01T05:16:00Z</cp:lastPrinted>
  <dcterms:created xsi:type="dcterms:W3CDTF">2025-06-01T02:26:00Z</dcterms:created>
  <dcterms:modified xsi:type="dcterms:W3CDTF">2025-06-25T17:25:00Z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